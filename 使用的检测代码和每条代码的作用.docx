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62163">
      <w:pPr>
        <w:pStyle w:val="11"/>
        <w:kinsoku/>
        <w:ind w:left="0"/>
        <w:jc w:val="left"/>
        <w:rPr>
          <w:rFonts w:hint="default" w:asciiTheme="minorAscii" w:hAnsiTheme="minorBidi" w:eastAsiaTheme="minorEastAsia"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的代码，对2019年和2020年从3月23日到4,5 月份每天的污染数据和温度，风速风向进行了对比区别的t test 和wilcoxon test</w:t>
      </w:r>
    </w:p>
    <w:p w14:paraId="68189579">
      <w:pPr>
        <w:pStyle w:val="11"/>
        <w:kinsoku/>
        <w:ind w:left="0"/>
        <w:jc w:val="left"/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</w:pPr>
    </w:p>
    <w:p w14:paraId="5FF7E157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setwd ("C:/Users/20736/Desktop/")</w:t>
      </w:r>
    </w:p>
    <w:p w14:paraId="79A8A14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m_d &lt;- read.csv("Manchester_daily.csv")</w:t>
      </w:r>
    </w:p>
    <w:p w14:paraId="78AA8C1A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 xml:space="preserve"> &lt;- subset(m_d, year == 2019 &amp; (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month == 3 &amp; day &gt;= 23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 xml:space="preserve"> | month == 4 | month == 5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))</w:t>
      </w:r>
    </w:p>
    <w:p w14:paraId="73F2A6D2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$so2</w:t>
      </w:r>
    </w:p>
    <w:p w14:paraId="65AFD860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 xml:space="preserve"> &lt;- subset(m_d, year == 2020 &amp; (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month == 3 &amp; day &gt;= 23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 xml:space="preserve"> | month == 4 | month == 5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))</w:t>
      </w:r>
    </w:p>
    <w:p w14:paraId="2AA94CF7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$so2</w:t>
      </w:r>
    </w:p>
    <w:p w14:paraId="1D932674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_so2)</w:t>
      </w:r>
    </w:p>
    <w:p w14:paraId="232C1CEF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_so2)</w:t>
      </w:r>
    </w:p>
    <w:p w14:paraId="45CD20A5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_so2)</w:t>
      </w:r>
    </w:p>
    <w:p w14:paraId="60B2EFEA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_so2)</w:t>
      </w:r>
    </w:p>
    <w:p w14:paraId="487C8C07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$no</w:t>
      </w:r>
    </w:p>
    <w:p w14:paraId="3798FF38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$no</w:t>
      </w:r>
    </w:p>
    <w:p w14:paraId="241C303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_no)</w:t>
      </w:r>
    </w:p>
    <w:p w14:paraId="2606D48C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_no)</w:t>
      </w:r>
    </w:p>
    <w:p w14:paraId="16C7745D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_no)</w:t>
      </w:r>
    </w:p>
    <w:p w14:paraId="638493F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_no)</w:t>
      </w:r>
    </w:p>
    <w:p w14:paraId="12AED817">
      <w:pPr>
        <w:pStyle w:val="11"/>
        <w:kinsoku/>
        <w:ind w:left="0"/>
        <w:jc w:val="left"/>
      </w:pPr>
    </w:p>
    <w:p w14:paraId="58D9A0F0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$no2</w:t>
      </w:r>
    </w:p>
    <w:p w14:paraId="5BA0CF53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$no2</w:t>
      </w:r>
    </w:p>
    <w:p w14:paraId="1870BF39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_no2)</w:t>
      </w:r>
    </w:p>
    <w:p w14:paraId="392ADE17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_no2)</w:t>
      </w:r>
    </w:p>
    <w:p w14:paraId="388492CF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_no2)</w:t>
      </w:r>
    </w:p>
    <w:p w14:paraId="7EA7EA81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_no2)</w:t>
      </w:r>
    </w:p>
    <w:p w14:paraId="4EB11813">
      <w:pPr>
        <w:pStyle w:val="11"/>
        <w:kinsoku/>
        <w:ind w:left="0"/>
        <w:jc w:val="left"/>
      </w:pPr>
    </w:p>
    <w:p w14:paraId="5C41A46E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$pm2.5</w:t>
      </w:r>
    </w:p>
    <w:p w14:paraId="296B5F1F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$pm2.5</w:t>
      </w:r>
    </w:p>
    <w:p w14:paraId="073A6C8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_pm2.5)</w:t>
      </w:r>
    </w:p>
    <w:p w14:paraId="769FE485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_pm2.5)</w:t>
      </w:r>
    </w:p>
    <w:p w14:paraId="512A274D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_pm2.5)</w:t>
      </w:r>
    </w:p>
    <w:p w14:paraId="111D435E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_pm2.5)</w:t>
      </w:r>
    </w:p>
    <w:p w14:paraId="27F0DB5D">
      <w:pPr>
        <w:pStyle w:val="11"/>
        <w:kinsoku/>
        <w:ind w:left="0"/>
        <w:jc w:val="left"/>
      </w:pPr>
    </w:p>
    <w:p w14:paraId="0965E693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$o3</w:t>
      </w:r>
    </w:p>
    <w:p w14:paraId="1CF9BD92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$o3</w:t>
      </w:r>
    </w:p>
    <w:p w14:paraId="5080F8D3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_o3)</w:t>
      </w:r>
    </w:p>
    <w:p w14:paraId="7297C5CE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_o3)</w:t>
      </w:r>
    </w:p>
    <w:p w14:paraId="3C0C0951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_o3)</w:t>
      </w:r>
    </w:p>
    <w:p w14:paraId="6AEFB08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_o3)</w:t>
      </w:r>
    </w:p>
    <w:p w14:paraId="60292B28">
      <w:pPr>
        <w:pStyle w:val="11"/>
        <w:kinsoku/>
        <w:ind w:left="0"/>
        <w:jc w:val="left"/>
      </w:pPr>
    </w:p>
    <w:p w14:paraId="0C6E83BC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$ws</w:t>
      </w:r>
    </w:p>
    <w:p w14:paraId="6EDAB73D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$ws</w:t>
      </w:r>
    </w:p>
    <w:p w14:paraId="7082343E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_ws)</w:t>
      </w:r>
    </w:p>
    <w:p w14:paraId="7EFB04BE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_ws)</w:t>
      </w:r>
    </w:p>
    <w:p w14:paraId="3BD3E500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_ws)</w:t>
      </w:r>
    </w:p>
    <w:p w14:paraId="6B3BB082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_ws)</w:t>
      </w:r>
    </w:p>
    <w:p w14:paraId="794E2A80">
      <w:pPr>
        <w:pStyle w:val="11"/>
        <w:kinsoku/>
        <w:ind w:left="0"/>
        <w:jc w:val="left"/>
      </w:pPr>
    </w:p>
    <w:p w14:paraId="3A501E7C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$wd</w:t>
      </w:r>
    </w:p>
    <w:p w14:paraId="34BD617F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$wd</w:t>
      </w:r>
    </w:p>
    <w:p w14:paraId="4F7D94B0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_wd)</w:t>
      </w:r>
    </w:p>
    <w:p w14:paraId="46344DD4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_wd)</w:t>
      </w:r>
    </w:p>
    <w:p w14:paraId="03480D03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_wd)</w:t>
      </w:r>
    </w:p>
    <w:p w14:paraId="52A91B68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_wd)</w:t>
      </w:r>
    </w:p>
    <w:p w14:paraId="6AD15B4D">
      <w:pPr>
        <w:pStyle w:val="11"/>
        <w:kinsoku/>
        <w:ind w:left="0"/>
        <w:jc w:val="left"/>
      </w:pPr>
    </w:p>
    <w:p w14:paraId="0DC9E506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 &lt;- m_d_TTN_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$temp</w:t>
      </w:r>
    </w:p>
    <w:p w14:paraId="2FF2E80B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 &lt;- m_d_TTT_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mar_may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$temp</w:t>
      </w:r>
    </w:p>
    <w:p w14:paraId="4303AFF7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_temp)</w:t>
      </w:r>
    </w:p>
    <w:p w14:paraId="7507EFDD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summary(TTT_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_temp)</w:t>
      </w:r>
    </w:p>
    <w:p w14:paraId="7BD7F9B4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t.test(TTN_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_temp)</w:t>
      </w:r>
    </w:p>
    <w:p w14:paraId="303205E3">
      <w:pPr>
        <w:pStyle w:val="11"/>
        <w:kinsoku/>
        <w:ind w:left="0"/>
        <w:jc w:val="left"/>
      </w:pP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wilcox.test(TTN_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_temp, TTT_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m_m</w:t>
      </w:r>
      <w:r>
        <w:rPr>
          <w:rFonts w:asciiTheme="minorAscii" w:hAnsiTheme="minorBidi" w:eastAsiaTheme="minorEastAsia"/>
          <w:color w:val="000000" w:themeColor="text1"/>
          <w:kern w:val="24"/>
          <w:sz w:val="16"/>
          <w:szCs w:val="16"/>
          <w14:textFill>
            <w14:solidFill>
              <w14:schemeClr w14:val="tx1"/>
            </w14:solidFill>
          </w14:textFill>
        </w:rPr>
        <w:t>_temp)</w:t>
      </w:r>
    </w:p>
    <w:p w14:paraId="2DA2F6F3">
      <w:pPr>
        <w:rPr>
          <w:rFonts w:hint="default"/>
          <w:lang w:eastAsia="zh-CN"/>
        </w:rPr>
      </w:pPr>
    </w:p>
    <w:p w14:paraId="554B8E64">
      <w:pPr>
        <w:rPr>
          <w:rFonts w:hint="default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</w:pPr>
      <w: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  <w:t>以下代码对于2019年和2020年从3月23日到5月底的每天的数据做时间序列图(time serious plot)的代码，用于直观可视的对比两年中数据的变化</w:t>
      </w:r>
    </w:p>
    <w:p w14:paraId="6602A3BE">
      <w:pPr>
        <w:rPr>
          <w:rFonts w:hint="default"/>
          <w:lang w:eastAsia="zh-CN"/>
        </w:rPr>
      </w:pPr>
    </w:p>
    <w:p w14:paraId="425EFCF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安装并加载必要的包</w:t>
      </w:r>
    </w:p>
    <w:p w14:paraId="4BE478F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install.packages("ggplot2")</w:t>
      </w:r>
    </w:p>
    <w:p w14:paraId="16B0A88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145227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设置语言环境为英文</w:t>
      </w:r>
    </w:p>
    <w:p w14:paraId="7830880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Sys.setlocale("LC_TIME", "English")</w:t>
      </w:r>
    </w:p>
    <w:p w14:paraId="38B98EC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90571E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library(ggplot2)</w:t>
      </w:r>
    </w:p>
    <w:p w14:paraId="0808FF6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B3E05E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创建日期列</w:t>
      </w:r>
    </w:p>
    <w:p w14:paraId="3F33515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m_d_TTN_mar_may$date &lt;- as.Date(with(m_d_TTN_mar_may, paste(year, month, day, sep="-")), "%Y-%m-%d")</w:t>
      </w:r>
    </w:p>
    <w:p w14:paraId="3A04E7F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m_d_TTT_mar_may$date &lt;- as.Date(with(m_d_TTT_mar_may, paste(year, month, day, sep="-")), "%Y-%m-%d")</w:t>
      </w:r>
    </w:p>
    <w:p w14:paraId="1774C2F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BD571B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B766BC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7B42DC0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2278E2D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so2 = m_d_TTN_mar_may$so2, year = 2019),</w:t>
      </w:r>
    </w:p>
    <w:p w14:paraId="14EA6E2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so2 = m_d_TTT_mar_may$so2, year = 2020)</w:t>
      </w:r>
    </w:p>
    <w:p w14:paraId="6DBD62C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4FCB22A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CAC0C4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553594D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so2, color = factor(year))) +</w:t>
      </w:r>
    </w:p>
    <w:p w14:paraId="719BCFB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26E89EE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"SO2 Levels: 2019 vs 2020", x = "Date", y = "SO2(μg/m^3)") +</w:t>
      </w:r>
    </w:p>
    <w:p w14:paraId="4D10633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51ED499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693FA90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1C26FEC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899E71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4365123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7783A5E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no2 = m_d_TTN_mar_may$no2, year = 2019),</w:t>
      </w:r>
    </w:p>
    <w:p w14:paraId="6798E51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no2 = m_d_TTT_mar_may$no2, year = 2020)</w:t>
      </w:r>
    </w:p>
    <w:p w14:paraId="49DF0A6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2064D65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5D7AA4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D0DBB9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1052439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no2, color = factor(year))) +</w:t>
      </w:r>
    </w:p>
    <w:p w14:paraId="2418DED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3E817A6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"no2 Levels: 2019 vs 2020", x = "Date", y = "no2(μg/m^3)") +</w:t>
      </w:r>
    </w:p>
    <w:p w14:paraId="0CFF78F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0F9BD6C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55B0AB7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4491BC9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935F54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383004E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1458394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no = m_d_TTN_mar_may$no, year = 2019),</w:t>
      </w:r>
    </w:p>
    <w:p w14:paraId="5356D87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no = m_d_TTT_mar_may$no, year = 2020)</w:t>
      </w:r>
    </w:p>
    <w:p w14:paraId="20412B9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1B94B2A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D87108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ED060D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2BD083C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no, color = factor(year))) +</w:t>
      </w:r>
    </w:p>
    <w:p w14:paraId="3632F71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662E30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"no Levels: 2019 vs 2020", x = "Date", y = "no(μg/m^3)") +</w:t>
      </w:r>
    </w:p>
    <w:p w14:paraId="757AB1F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6F04EAE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1C2BC99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6A5923D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FBE2E8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51E8908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7203299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pm2.5 = m_d_TTN_mar_may$pm2.5, year = 2019),</w:t>
      </w:r>
    </w:p>
    <w:p w14:paraId="5A2E135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pm2.5 = m_d_TTT_mar_may$pm2.5, year = 2020)</w:t>
      </w:r>
    </w:p>
    <w:p w14:paraId="6355030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4E19AAA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0B4102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1024B4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28C6B85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pm2.5, color = factor(year))) +</w:t>
      </w:r>
    </w:p>
    <w:p w14:paraId="0CF7C5C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7A1568B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"pm2.5 Levels: 2019 vs 2020", x = "Date", y = "pm2.5(μg/m^3)") +</w:t>
      </w:r>
    </w:p>
    <w:p w14:paraId="33C109E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33C3DFB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75D3164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425DDE4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302A03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1F1D5A5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700E65F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o3 = m_d_TTN_mar_may$o3, year = 2019),</w:t>
      </w:r>
    </w:p>
    <w:p w14:paraId="0486C64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o3 = m_d_TTT_mar_may$o3, year = 2020)</w:t>
      </w:r>
    </w:p>
    <w:p w14:paraId="793DEAF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270D547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38F37F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675653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32081CF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o3, color = factor(year))) +</w:t>
      </w:r>
    </w:p>
    <w:p w14:paraId="3589F88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17B0ACA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"o3 Levels: 2019 vs 2020", x = "Date", y = "o3(μg/m^3)") +</w:t>
      </w:r>
    </w:p>
    <w:p w14:paraId="71B1992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2406949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7C1B841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44B2750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5A7B42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5BE5DCB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3F512A3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ws = m_d_TTN_mar_may$ws, year = 2019),</w:t>
      </w:r>
    </w:p>
    <w:p w14:paraId="1310C58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ws = m_d_TTT_mar_may$ws, year = 2020)</w:t>
      </w:r>
    </w:p>
    <w:p w14:paraId="59DF851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189046A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9C82D7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55006B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0ED43DC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ws, color = factor(year))) +</w:t>
      </w:r>
    </w:p>
    <w:p w14:paraId="7FB9AFD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7628BE8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"ws Levels: 2019 vs 2020", x = "Date", y = "ws(m/s)") +</w:t>
      </w:r>
    </w:p>
    <w:p w14:paraId="45DA008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416BAF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3E9844B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4D19B96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8878A9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4407F92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7ED3B4F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wd = m_d_TTN_mar_may$wd, year = 2019),</w:t>
      </w:r>
    </w:p>
    <w:p w14:paraId="01DB3FE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wd = m_d_TTT_mar_may$wd, year = 2020)</w:t>
      </w:r>
    </w:p>
    <w:p w14:paraId="4B79FC6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31FD11B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960792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53CB93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57380F2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wd, color = factor(year))) +</w:t>
      </w:r>
    </w:p>
    <w:p w14:paraId="020F576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4BA69DA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"wd Levels: 2019 vs 2020", x = "Date", y = "wd(degrees)") +</w:t>
      </w:r>
    </w:p>
    <w:p w14:paraId="779336C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3DFBC30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3C75AF1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656BC6D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BDDD86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76C0D8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47C1853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m_d_TTN_mar_may$date, temp = m_d_TTN_mar_may$temp, year = 2019),</w:t>
      </w:r>
    </w:p>
    <w:p w14:paraId="1404F06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m_d_TTT_mar_may$date, temp = m_d_TTT_mar_may$temp, year = 2020)</w:t>
      </w:r>
    </w:p>
    <w:p w14:paraId="1BB4B35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2F66AFA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519FAE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4276CD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4617E12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temp, color = factor(year))) +</w:t>
      </w:r>
    </w:p>
    <w:p w14:paraId="05479B9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57530D0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"temp Levels: 2019 vs 2020", x = "Date", y = "temp(degree celcius)") +</w:t>
      </w:r>
    </w:p>
    <w:p w14:paraId="296FC93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6A55BC4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48DBD63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"%b %Y")</w:t>
      </w:r>
    </w:p>
    <w:p w14:paraId="6F09275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474D33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DB16837">
      <w:pPr>
        <w:pStyle w:val="11"/>
        <w:kinsoku/>
        <w:ind w:left="0"/>
        <w:jc w:val="left"/>
        <w:rPr>
          <w:rFonts w:hint="default" w:asciiTheme="minorAscii" w:hAnsiTheme="minorBidi" w:eastAsiaTheme="minorEastAsia"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的代码，对2019年和2020年全年每天的污染数据和温度，风速风向进行了对比区别的t test 和wilcoxon test</w:t>
      </w:r>
    </w:p>
    <w:p w14:paraId="19A5251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AF52C0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 &lt;- subset(m_d, year == 2019)</w:t>
      </w:r>
    </w:p>
    <w:p w14:paraId="05FF0DC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TTN_so2 &lt;- m_d_TTN$so2</w:t>
      </w:r>
    </w:p>
    <w:p w14:paraId="67BB42E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 &lt;- subset(m_d, year == 2020)</w:t>
      </w:r>
    </w:p>
    <w:p w14:paraId="44E7917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找到2020年2月29日的位置</w:t>
      </w:r>
    </w:p>
    <w:p w14:paraId="481A11A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leap_day_index &lt;- which(m_d_TTT$date == as.Date("2020-02-29"))</w:t>
      </w:r>
    </w:p>
    <w:p w14:paraId="08C270E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移除2020年2月29日的数据</w:t>
      </w:r>
    </w:p>
    <w:p w14:paraId="0D9532F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 &lt;- m_d_TTT[-leap_day_index, ]</w:t>
      </w:r>
    </w:p>
    <w:p w14:paraId="1C6F9FC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TTT_so2 &lt;- m_d_TTT$so2</w:t>
      </w:r>
    </w:p>
    <w:p w14:paraId="432BCDE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summary(TTN_so2)</w:t>
      </w:r>
    </w:p>
    <w:p w14:paraId="085E10C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summary(TTT_so2)</w:t>
      </w:r>
    </w:p>
    <w:p w14:paraId="724A10F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t.test(TTN_so2, TTT_so2)</w:t>
      </w:r>
    </w:p>
    <w:p w14:paraId="5389FCC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wilcox.test(TTN_so2, TTT_so2)</w:t>
      </w:r>
    </w:p>
    <w:p w14:paraId="3325F24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79C8EC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TTN_no &lt;- m_d_TTN$no</w:t>
      </w:r>
    </w:p>
    <w:p w14:paraId="34652CF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TTT_no &lt;- m_d_TTT$no</w:t>
      </w:r>
    </w:p>
    <w:p w14:paraId="2996DAD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summary(TTN_no)</w:t>
      </w:r>
    </w:p>
    <w:p w14:paraId="61C5EEB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summary(TTT_no)</w:t>
      </w:r>
    </w:p>
    <w:p w14:paraId="39FC0E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t.test(TTN_no, TTT_no)</w:t>
      </w:r>
    </w:p>
    <w:p w14:paraId="28821EB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wilcox.test(TTN_no, TTT_no)</w:t>
      </w:r>
    </w:p>
    <w:p w14:paraId="61A812D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5DE0F8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TTN_no2 &lt;- m_d_TTN$no2</w:t>
      </w:r>
    </w:p>
    <w:p w14:paraId="74DEDB6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TTT_no2 &lt;- m_d_TTT$no2</w:t>
      </w:r>
    </w:p>
    <w:p w14:paraId="4B9E138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summary(TTN_no2)</w:t>
      </w:r>
    </w:p>
    <w:p w14:paraId="322A9B9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summary(TTT_no2)</w:t>
      </w:r>
    </w:p>
    <w:p w14:paraId="4F7321A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t.test(TTN_no2, TTT_no2)</w:t>
      </w:r>
    </w:p>
    <w:p w14:paraId="5C5C7C8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wilcox.test(TTN_no2, TTT_no2)</w:t>
      </w:r>
    </w:p>
    <w:p w14:paraId="60847CE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397140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TTN_pm2.5 &lt;- m_d_TTN$pm2.5</w:t>
      </w:r>
    </w:p>
    <w:p w14:paraId="63730B1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TTT_pm2.5 &lt;- m_d_TTT$pm2.5</w:t>
      </w:r>
    </w:p>
    <w:p w14:paraId="2352496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summary(TTN_pm2.5)</w:t>
      </w:r>
    </w:p>
    <w:p w14:paraId="5C2CB8D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summary(TTT_pm2.5)</w:t>
      </w:r>
    </w:p>
    <w:p w14:paraId="3398554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t.test(TTN_pm2.5, TTT_pm2.5)</w:t>
      </w:r>
    </w:p>
    <w:p w14:paraId="4D74CDA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wilcox.test(TTN_pm2.5, TTT_pm2.5)</w:t>
      </w:r>
    </w:p>
    <w:p w14:paraId="04CFEFA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464B9B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TTN_o3 &lt;- m_d_TTN$o3</w:t>
      </w:r>
    </w:p>
    <w:p w14:paraId="5E90691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TTT_o3 &lt;- m_d_TTT$o3</w:t>
      </w:r>
    </w:p>
    <w:p w14:paraId="47AF341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summary(TTN_o3)</w:t>
      </w:r>
    </w:p>
    <w:p w14:paraId="30B4AD5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summary(TTT_o3)</w:t>
      </w:r>
    </w:p>
    <w:p w14:paraId="30FD6C9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t.test(TTN_o3, TTT_o3)</w:t>
      </w:r>
    </w:p>
    <w:p w14:paraId="1BFA3E8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wilcox.test(TTN_o3, TTT_o3)</w:t>
      </w:r>
    </w:p>
    <w:p w14:paraId="04F1559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B10362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TTN_ws &lt;- m_d_TTN$ws</w:t>
      </w:r>
    </w:p>
    <w:p w14:paraId="59DE3FD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TTT_ws &lt;- m_d_TTT$ws</w:t>
      </w:r>
    </w:p>
    <w:p w14:paraId="12FDA74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summary(TTN_ws)</w:t>
      </w:r>
    </w:p>
    <w:p w14:paraId="230345A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summary(TTT_ws)</w:t>
      </w:r>
    </w:p>
    <w:p w14:paraId="4B3954B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t.test(TTN_ws, TTT_ws)</w:t>
      </w:r>
    </w:p>
    <w:p w14:paraId="6FCE7AC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wilcox.test(TTN_ws, TTT_ws)</w:t>
      </w:r>
    </w:p>
    <w:p w14:paraId="2BB5B2C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54F535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TTN_wd &lt;- m_d_TTN$wd</w:t>
      </w:r>
    </w:p>
    <w:p w14:paraId="1634EFF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TTT_wd &lt;- m_d_TTT$wd</w:t>
      </w:r>
    </w:p>
    <w:p w14:paraId="6B27103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summary(TTN_wd)</w:t>
      </w:r>
    </w:p>
    <w:p w14:paraId="7BF4E29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summary(TTT_wd)</w:t>
      </w:r>
    </w:p>
    <w:p w14:paraId="3238B37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t.test(TTN_wd, TTT_wd)</w:t>
      </w:r>
    </w:p>
    <w:p w14:paraId="13B8150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wilcox.test(TTN_wd, TTT_wd)</w:t>
      </w:r>
    </w:p>
    <w:p w14:paraId="39BE819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C37F39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TTN_temp &lt;- m_d_TTN$temp</w:t>
      </w:r>
    </w:p>
    <w:p w14:paraId="7A422C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TTT_temp &lt;- m_d_TTT$temp</w:t>
      </w:r>
    </w:p>
    <w:p w14:paraId="3A7B492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summary(TTN_temp)</w:t>
      </w:r>
    </w:p>
    <w:p w14:paraId="6EDBE44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summary(TTT_temp)</w:t>
      </w:r>
    </w:p>
    <w:p w14:paraId="69813CC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t.test(TTN_temp, TTT_temp)</w:t>
      </w:r>
    </w:p>
    <w:p w14:paraId="1082290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wilcox.test(TTN_temp, TTT_temp)</w:t>
      </w:r>
    </w:p>
    <w:p w14:paraId="7BF3D6E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2C7CAEC">
      <w:pPr>
        <w:pStyle w:val="11"/>
        <w:kinsoku/>
        <w:ind w:left="0"/>
        <w:jc w:val="left"/>
        <w:rPr>
          <w:rFonts w:hint="default" w:asciiTheme="minorAscii" w:hAnsiTheme="minorBidi" w:eastAsiaTheme="minorEastAsia"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的代码，对2019年和2020年全年每天的污染数据和温度，风速风向绘制了箱线图进行对比</w:t>
      </w:r>
    </w:p>
    <w:p w14:paraId="3D3AD8F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C681ED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找到2020年2月29日的位置</w:t>
      </w:r>
    </w:p>
    <w:p w14:paraId="4AD239F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leap_day_index &lt;- which(m_d_TTT$date == as.Date("2020-02-29"))</w:t>
      </w:r>
    </w:p>
    <w:p w14:paraId="24E520F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775963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移除2020年2月29日的数据</w:t>
      </w:r>
    </w:p>
    <w:p w14:paraId="18BF722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 &lt;- m_d_TTT[-leap_day_index, ]</w:t>
      </w:r>
    </w:p>
    <w:p w14:paraId="243F90D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AF2945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4299B3C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1BDFA86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777623F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c(m_d_TTN$so2, m_d_TTT$so2)</w:t>
      </w:r>
    </w:p>
    <w:p w14:paraId="3DB5B5F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781DBD3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712B08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279EEC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1C3FA8E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1647824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179FC0C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SO2 from whole year of 2019 and 2020", x = "Years", y = "SO2(μg/m^3)") +</w:t>
      </w:r>
    </w:p>
    <w:p w14:paraId="1259BA2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6A203F6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12C24CF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734792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48CDC05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3CA1C13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162D6F7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c(m_d_TTN$no, m_d_TTT$no)</w:t>
      </w:r>
    </w:p>
    <w:p w14:paraId="69FA26C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3717EB7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7E09BC3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301F424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1EA2DCA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no from whole year of 2019 and 2020", x = "Years", y = "no(μg/m^3)") +</w:t>
      </w:r>
    </w:p>
    <w:p w14:paraId="379D7E2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5DD5F55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30FDBFC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D81612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2DBE2E6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0D79603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5103911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c(m_d_TTN$no2, m_d_TTT$no2)</w:t>
      </w:r>
    </w:p>
    <w:p w14:paraId="44C2232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10A17EB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4AA4423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5446DB5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7EAB69A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no2 from whole year of 2019 and 2020", x = "Years", y = "no2(μg/m^3)") +</w:t>
      </w:r>
    </w:p>
    <w:p w14:paraId="04735AD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10F6E3B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5AFDDAF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FCE90B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6052D2B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02842F9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2FB5D4D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c(m_d_TTN$pm2.5, m_d_TTT$pm2.5)</w:t>
      </w:r>
    </w:p>
    <w:p w14:paraId="5910819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4129FCE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2B84330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04697FE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3DED709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pm2.5 from whole year of 2019 and 2020", x = "Years", y = "pm2.5(μg/m^3)") +</w:t>
      </w:r>
    </w:p>
    <w:p w14:paraId="3AEDBED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3F03266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04778C1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14E6E0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13B6D5D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2FBA533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4EED8E3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c(m_d_TTN$o3, m_d_TTT$o3)</w:t>
      </w:r>
    </w:p>
    <w:p w14:paraId="14D1898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2704718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41E2C99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5596FFF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42B9FE4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o3 from whole year of 2019 and 2020", x = "Years", y = "o3(μg/m^3)") +</w:t>
      </w:r>
    </w:p>
    <w:p w14:paraId="54443BB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7AA6AC8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50D3441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544871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029B98B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30EC1EE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0A9F066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c(m_d_TTN$ws, m_d_TTT$ws)</w:t>
      </w:r>
    </w:p>
    <w:p w14:paraId="71B8CE0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2945511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6C1FB4B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0887349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387EB33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windspeed from whole year of 2019 and 2020", x = "Years", y = "windspeed(m/s)") +</w:t>
      </w:r>
    </w:p>
    <w:p w14:paraId="6AC3174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4854391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5F7D446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1839B2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29FEE79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09BC4E4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2553B88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c(m_d_TTN$wd, m_d_TTT$wd)</w:t>
      </w:r>
    </w:p>
    <w:p w14:paraId="450EFCA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01A45A9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30F4FB4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0941C9F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173B55F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wind direction from whole year of 2019 and 2020", x = "Years", y = "wind direction(degree)") +</w:t>
      </w:r>
    </w:p>
    <w:p w14:paraId="62CC1B3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0121AB9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32E4265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B4BDA8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创建数据框</w:t>
      </w:r>
    </w:p>
    <w:p w14:paraId="52E397E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data.frame(</w:t>
      </w:r>
    </w:p>
    <w:p w14:paraId="63ED502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Group = rep(c("2019", "2020"), each = 365),</w:t>
      </w:r>
    </w:p>
    <w:p w14:paraId="2E39F8E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Value = c(m_d_TTN$temp, m_d_TTT$temp)</w:t>
      </w:r>
    </w:p>
    <w:p w14:paraId="4A8E0E3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0A62F16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绘制箱线图</w:t>
      </w:r>
    </w:p>
    <w:p w14:paraId="53B66F1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Group, y = Value, fill = Group)) +</w:t>
      </w:r>
    </w:p>
    <w:p w14:paraId="464046A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geom_boxplot() +</w:t>
      </w:r>
    </w:p>
    <w:p w14:paraId="572DD43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"daliy data of temperature from whole year of 2019 and 2020", x = "Years", y = "temperature(degree celcius)") +</w:t>
      </w:r>
    </w:p>
    <w:p w14:paraId="2DCC667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4E53496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scale_fill_manual(values = c("2019" = "blue", "2020" = "red"))</w:t>
      </w:r>
    </w:p>
    <w:p w14:paraId="50D9286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BCF707A">
      <w:pP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</w:pPr>
      <w: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  <w:t>以下代码对于2019年和2020年(不包括2020年2月29号)全年的每天的数据做时间序列图(time serious plot)的代码，用于直观可视的对比两年中数据的变化</w:t>
      </w:r>
    </w:p>
    <w:p w14:paraId="29281E6E">
      <w:pP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</w:pPr>
    </w:p>
    <w:p w14:paraId="2C659E6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设置语言环境为英文</w:t>
      </w:r>
    </w:p>
    <w:p w14:paraId="1952F78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Sys.setlocale("LC_TIME", "English")</w:t>
      </w:r>
    </w:p>
    <w:p w14:paraId="6B2BB3BE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412009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library(ggplot2)</w:t>
      </w:r>
    </w:p>
    <w:p w14:paraId="7703D4B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953472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创建日期列</w:t>
      </w:r>
    </w:p>
    <w:p w14:paraId="137B60B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m_d_TTN$date &lt;- as.Date(with(m_d_TTN, paste(year, month, day, sep="-")), "%Y-%m-%d")</w:t>
      </w:r>
    </w:p>
    <w:p w14:paraId="0977E23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m_d_TTT$date &lt;- as.Date(with(m_d_TTT, paste(year, month, day, sep="-")), "%Y-%m-%d")</w:t>
      </w:r>
    </w:p>
    <w:p w14:paraId="647A68E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516A65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05748D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247E5B9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60E52C6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so2 = m_d_TTN$so2, year = 2019),</w:t>
      </w:r>
    </w:p>
    <w:p w14:paraId="6C2A3B0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so2 = m_d_TTT$so2, year = 2020)</w:t>
      </w:r>
    </w:p>
    <w:p w14:paraId="06DB2B4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6D8E6CB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E793D0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0A1BD34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so2, color = factor(year))) +</w:t>
      </w:r>
    </w:p>
    <w:p w14:paraId="77CA0A2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7F7347B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"SO2 Levels: 2019 vs 2020", x = "Date", y = "SO2(μg/m^3)") +</w:t>
      </w:r>
    </w:p>
    <w:p w14:paraId="76FA0D2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36038AC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6FC9652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78F7D90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48405B1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A59D63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7AE69DE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3A78DC0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no = m_d_TTN$no, year = 2019),</w:t>
      </w:r>
    </w:p>
    <w:p w14:paraId="25804D5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no = m_d_TTT$no, year = 2020)</w:t>
      </w:r>
    </w:p>
    <w:p w14:paraId="463235C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775FC9E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AAD955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0D513DC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no, color = factor(year))) +</w:t>
      </w:r>
    </w:p>
    <w:p w14:paraId="6E20C1C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0CEE72D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"no Levels: 2019 vs 2020", x = "Date", y = "no(μg/m^3)") +</w:t>
      </w:r>
    </w:p>
    <w:p w14:paraId="42EB191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537A359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11B6A54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463FA8E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1D86434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7A54C0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3B61EC6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1AB19D0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no2 = m_d_TTN$no2, year = 2019),</w:t>
      </w:r>
    </w:p>
    <w:p w14:paraId="13A1574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no2 = m_d_TTT$no2, year = 2020)</w:t>
      </w:r>
    </w:p>
    <w:p w14:paraId="1DB5BB3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628F6ADE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BF7C36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3B057CF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no2, color = factor(year))) +</w:t>
      </w:r>
    </w:p>
    <w:p w14:paraId="1736AFE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6F8A65C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"no2 Levels: 2019 vs 2020", x = "Date", y = "no2(μg/m^3)") +</w:t>
      </w:r>
    </w:p>
    <w:p w14:paraId="57E642D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08CB1A3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2A47F00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1EBE759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25BBACB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99076E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0AD950A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337E75C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pm2.5 = m_d_TTN$pm2.5, year = 2019),</w:t>
      </w:r>
    </w:p>
    <w:p w14:paraId="257FFF8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pm2.5 = m_d_TTT$pm2.5, year = 2020)</w:t>
      </w:r>
    </w:p>
    <w:p w14:paraId="2C6ADC5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75BDE94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7E99A9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3A529EA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pm2.5, color = factor(year))) +</w:t>
      </w:r>
    </w:p>
    <w:p w14:paraId="684A459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45C131C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"pm2.5 Levels: 2019 vs 2020", x = "Date", y = "pm2.5(μg/m^3)") +</w:t>
      </w:r>
    </w:p>
    <w:p w14:paraId="0395838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727D158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167AC45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043DF4C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7A99D36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707E8C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40A6C1BE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3941438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o3 = m_d_TTN$o3, year = 2019),</w:t>
      </w:r>
    </w:p>
    <w:p w14:paraId="0FBBD9EE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o3 = m_d_TTT$o3, year = 2020)</w:t>
      </w:r>
    </w:p>
    <w:p w14:paraId="36B591C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49F9445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FEF021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4F1A6B0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o3, color = factor(year))) +</w:t>
      </w:r>
    </w:p>
    <w:p w14:paraId="14A1269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10260F5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"o3 Levels: 2019 vs 2020", x = "Date", y = "o3(μg/m^3)") +</w:t>
      </w:r>
    </w:p>
    <w:p w14:paraId="1BD739F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2DC7305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3613558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4578758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7629080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0FDFD4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73D3A13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498E01D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ws = m_d_TTN$ws, year = 2019),</w:t>
      </w:r>
    </w:p>
    <w:p w14:paraId="62D6FE7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ws = m_d_TTT$ws, year = 2020)</w:t>
      </w:r>
    </w:p>
    <w:p w14:paraId="543EB1E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450059F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D59F6C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2E345DD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ws, color = factor(year))) +</w:t>
      </w:r>
    </w:p>
    <w:p w14:paraId="318F0A4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2BCADDD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"wind speed Levels: 2019 vs 2020", x = "Date", y = "wind speed(m/s)") +</w:t>
      </w:r>
    </w:p>
    <w:p w14:paraId="244B66A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7D32C2B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0EF2350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0E7CAFC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45628AA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783A2E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5CD2AE7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5098BB9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wd = m_d_TTN$wd, year = 2019),</w:t>
      </w:r>
    </w:p>
    <w:p w14:paraId="43FB8C0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wd = m_d_TTT$wd, year = 2020)</w:t>
      </w:r>
    </w:p>
    <w:p w14:paraId="12937AE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74180CE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B2D0C1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0AD8647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wd, color = factor(year))) +</w:t>
      </w:r>
    </w:p>
    <w:p w14:paraId="6D3C42A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14B493A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"wind direction Levels: 2019 vs 2020", x = "Date", y = "wind direction(degree)") +</w:t>
      </w:r>
    </w:p>
    <w:p w14:paraId="12FAD85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68EE14B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4000D2B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27B3E14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0DB0337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878606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102556E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3D1C9E7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temp = m_d_TTN$temp, year = 2019),</w:t>
      </w:r>
    </w:p>
    <w:p w14:paraId="11D5436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m_d_TTT$date, temp = m_d_TTT$temp, year = 2020)</w:t>
      </w:r>
    </w:p>
    <w:p w14:paraId="1FF8AC5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5E07FAB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1C22B1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42EF946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temp, color = factor(year))) +</w:t>
      </w:r>
    </w:p>
    <w:p w14:paraId="2CC4F43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00CF1FB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"temperature Levels: 2019 vs 2020", x = "Date", y = "temperature(degree celsius)") +</w:t>
      </w:r>
    </w:p>
    <w:p w14:paraId="1F99C5A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0D631B6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"2020" = "red"), name = "Year") +</w:t>
      </w:r>
    </w:p>
    <w:p w14:paraId="7AE4C53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7DA0AB3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as.Date(c("2019-01-01", "2020-12-31")))</w:t>
      </w:r>
    </w:p>
    <w:p w14:paraId="696C70F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A83E76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C1724FF">
      <w:pPr>
        <w:pStyle w:val="11"/>
        <w:kinsoku/>
        <w:ind w:left="0"/>
        <w:jc w:val="left"/>
        <w:rPr>
          <w:rFonts w:hint="default" w:asciiTheme="minorAscii" w:hAnsiTheme="minorBidi" w:eastAsiaTheme="minorEastAsia"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的代码，对2018年和2020年全年每天的污染数据和温度，风速风向进行了对比区别的t test 和wilcoxon test</w:t>
      </w:r>
    </w:p>
    <w:p w14:paraId="1BFEF68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BBBAC7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m_d_TTE &lt;- subset(m_d, year == 2018)</w:t>
      </w:r>
    </w:p>
    <w:p w14:paraId="7571760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TTE_so2 &lt;- m_d_TTE$so2</w:t>
      </w:r>
    </w:p>
    <w:p w14:paraId="43943A0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 &lt;- subset(m_d, year == 2020)</w:t>
      </w:r>
    </w:p>
    <w:p w14:paraId="3638B52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找到2020年2月29日的位置</w:t>
      </w:r>
    </w:p>
    <w:p w14:paraId="105A4E9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leap_day_index &lt;- which(m_d_TTT$date == as.Date("2020-02-29"))</w:t>
      </w:r>
    </w:p>
    <w:p w14:paraId="760C9C3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移除2020年2月29日的数据</w:t>
      </w:r>
    </w:p>
    <w:p w14:paraId="14F6C45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 &lt;- m_d_TTT[-leap_day_index, ]</w:t>
      </w:r>
    </w:p>
    <w:p w14:paraId="7C77734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TTT_so2 &lt;- m_d_TTT$so2</w:t>
      </w:r>
    </w:p>
    <w:p w14:paraId="5C76163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summary(TTE_so2)</w:t>
      </w:r>
    </w:p>
    <w:p w14:paraId="2EABE01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summary(TTT_so2)</w:t>
      </w:r>
    </w:p>
    <w:p w14:paraId="7426648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t.test(TTE_so2, TTT_so2)</w:t>
      </w:r>
    </w:p>
    <w:p w14:paraId="665EF44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wilcox.test(TTE_so2, TTT_so2)</w:t>
      </w:r>
    </w:p>
    <w:p w14:paraId="7570146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CF4807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TTE_no &lt;- m_d_TTE$no</w:t>
      </w:r>
    </w:p>
    <w:p w14:paraId="1E4ADA5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TTT_no &lt;- m_d_TTT$no</w:t>
      </w:r>
    </w:p>
    <w:p w14:paraId="6AC6F21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summary(TTE_no)</w:t>
      </w:r>
    </w:p>
    <w:p w14:paraId="14FF819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summary(TTT_no)</w:t>
      </w:r>
    </w:p>
    <w:p w14:paraId="24EF71A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t.test(TTE_no, TTT_no)</w:t>
      </w:r>
    </w:p>
    <w:p w14:paraId="3B6BFB7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wilcox.test(TTE_no, TTT_no)</w:t>
      </w:r>
    </w:p>
    <w:p w14:paraId="0F139AC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EA5C4F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TTE_no2 &lt;- m_d_TTE$no2</w:t>
      </w:r>
    </w:p>
    <w:p w14:paraId="2D28AE9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TTT_no2 &lt;- m_d_TTT$no2</w:t>
      </w:r>
    </w:p>
    <w:p w14:paraId="399BB43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summary(TTE_no2)</w:t>
      </w:r>
    </w:p>
    <w:p w14:paraId="287E543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summary(TTT_no2)</w:t>
      </w:r>
    </w:p>
    <w:p w14:paraId="069DE6D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t.test(TTE_no2, TTT_no2)</w:t>
      </w:r>
    </w:p>
    <w:p w14:paraId="3426277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wilcox.test(TTE_no2, TTT_no2)</w:t>
      </w:r>
    </w:p>
    <w:p w14:paraId="725CC081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D19D13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TTE_pm2.5 &lt;- m_d_TTE$pm2.5</w:t>
      </w:r>
    </w:p>
    <w:p w14:paraId="7CDC710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TTT_pm2.5 &lt;- m_d_TTT$pm2.5</w:t>
      </w:r>
    </w:p>
    <w:p w14:paraId="681DEF6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summary(TTE_pm2.5)</w:t>
      </w:r>
    </w:p>
    <w:p w14:paraId="19C1A38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summary(TTT_pm2.5)</w:t>
      </w:r>
    </w:p>
    <w:p w14:paraId="6AE36F5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t.test(TTE_pm2.5, TTT_pm2.5)</w:t>
      </w:r>
    </w:p>
    <w:p w14:paraId="303EC228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wilcox.test(TTE_pm2.5, TTT_pm2.5)</w:t>
      </w:r>
    </w:p>
    <w:p w14:paraId="37F7375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8BA52E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TTE_o3 &lt;- m_d_TTE$o3</w:t>
      </w:r>
    </w:p>
    <w:p w14:paraId="284641F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TTT_o3 &lt;- m_d_TTT$o3</w:t>
      </w:r>
    </w:p>
    <w:p w14:paraId="5D802A7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summary(TTE_o3)</w:t>
      </w:r>
    </w:p>
    <w:p w14:paraId="0B54831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summary(TTT_o3)</w:t>
      </w:r>
    </w:p>
    <w:p w14:paraId="11C0B91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t.test(TTE_o3, TTT_o3)</w:t>
      </w:r>
    </w:p>
    <w:p w14:paraId="1805FCC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wilcox.test(TTE_o3, TTT_o3)</w:t>
      </w:r>
    </w:p>
    <w:p w14:paraId="3309813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4287BC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TTE_ws &lt;- m_d_TTE$ws</w:t>
      </w:r>
    </w:p>
    <w:p w14:paraId="446C8B0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TTT_ws &lt;- m_d_TTT$ws</w:t>
      </w:r>
    </w:p>
    <w:p w14:paraId="51AE91B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summary(TTE_ws)</w:t>
      </w:r>
    </w:p>
    <w:p w14:paraId="0F275CC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summary(TTT_ws)</w:t>
      </w:r>
    </w:p>
    <w:p w14:paraId="3AB5834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t.test(TTE_ws, TTT_ws)</w:t>
      </w:r>
    </w:p>
    <w:p w14:paraId="3DBB4376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wilcox.test(TTE_ws, TTT_ws)</w:t>
      </w:r>
    </w:p>
    <w:p w14:paraId="0C4BF26B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4FFA67A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TTE_wd &lt;- m_d_TTE$wd</w:t>
      </w:r>
    </w:p>
    <w:p w14:paraId="5761D562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TTT_wd &lt;- m_d_TTT$wd</w:t>
      </w:r>
    </w:p>
    <w:p w14:paraId="62FFB04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summary(TTE_wd)</w:t>
      </w:r>
    </w:p>
    <w:p w14:paraId="32B18CE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summary(TTT_wd)</w:t>
      </w:r>
    </w:p>
    <w:p w14:paraId="43908FCF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t.test(TTE_wd, TTT_wd)</w:t>
      </w:r>
    </w:p>
    <w:p w14:paraId="26245D90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wilcox.test(TTE_wd, TTT_wd)</w:t>
      </w:r>
    </w:p>
    <w:p w14:paraId="6D45D8F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99B0DB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TTE_temp &lt;- m_d_TTE$temp</w:t>
      </w:r>
    </w:p>
    <w:p w14:paraId="66C0A414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TTT_temp &lt;- m_d_TTT$temp</w:t>
      </w:r>
    </w:p>
    <w:p w14:paraId="3E53F7D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summary(TTE_temp)</w:t>
      </w:r>
    </w:p>
    <w:p w14:paraId="1A7C9BE9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summary(TTT_temp)</w:t>
      </w:r>
    </w:p>
    <w:p w14:paraId="72EA84A5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t.test(TTE_temp, TTT_temp)</w:t>
      </w:r>
    </w:p>
    <w:p w14:paraId="4EB001C7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wilcox.test(TTE_temp, TTT_temp)</w:t>
      </w:r>
    </w:p>
    <w:p w14:paraId="11A3714C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592654C">
      <w:pPr>
        <w:pStyle w:val="11"/>
        <w:kinsoku/>
        <w:ind w:left="0"/>
        <w:jc w:val="left"/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的代码，对2018年和2020年从3月23日到4,5 月份每天的污染数据和温度，风速风向进行了对比区别的t test 和wilcoxon test</w:t>
      </w:r>
    </w:p>
    <w:p w14:paraId="4659336E">
      <w:pPr>
        <w:pStyle w:val="11"/>
        <w:kinsoku/>
        <w:ind w:left="0"/>
        <w:jc w:val="left"/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</w:pPr>
    </w:p>
    <w:p w14:paraId="72AE3EB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m_d_TTE_mar_may &lt;- subset(m_d, year == 2018 &amp; ((month == 3 &amp; day &gt;= 23) | month == 4 | month == 5))</w:t>
      </w:r>
    </w:p>
    <w:p w14:paraId="358D234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TTE_m_m_so2 &lt;- m_d_TTE_mar_may$so2</w:t>
      </w:r>
    </w:p>
    <w:p w14:paraId="21EFA68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m_d_TTT_mar_may &lt;- subset(m_d, year == 2020 &amp; ((month == 3 &amp; day &gt;= 23) | month == 4 | month == 5))</w:t>
      </w:r>
    </w:p>
    <w:p w14:paraId="077DDB73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TTT_m_m_so2 &lt;- m_d_TTT_mar_may$so2</w:t>
      </w:r>
    </w:p>
    <w:p w14:paraId="5CD8E50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summary(TTE_m_m_so2)</w:t>
      </w:r>
    </w:p>
    <w:p w14:paraId="103265E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summary(TTT_m_m_so2)</w:t>
      </w:r>
    </w:p>
    <w:p w14:paraId="5E3DA3D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t.test(TTE_m_m_so2, TTT_m_m_so2)</w:t>
      </w:r>
    </w:p>
    <w:p w14:paraId="4F59B7F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wilcox.test(TTE_m_m_so2, TTT_m_m_so2)</w:t>
      </w:r>
    </w:p>
    <w:p w14:paraId="6148349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TTE_m_m_no &lt;- m_d_TTE_mar_may$no</w:t>
      </w:r>
    </w:p>
    <w:p w14:paraId="1CEC29F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TTT_m_m_no &lt;- m_d_TTT_mar_may$no</w:t>
      </w:r>
    </w:p>
    <w:p w14:paraId="6ACCF4B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summary(TTE_m_m_no)</w:t>
      </w:r>
    </w:p>
    <w:p w14:paraId="0C43D3A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summary(TTT_m_m_no)</w:t>
      </w:r>
    </w:p>
    <w:p w14:paraId="6233431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t.test(TTE_m_m_no, TTT_m_m_no)</w:t>
      </w:r>
    </w:p>
    <w:p w14:paraId="658A4FA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wilcox.test(TTE_m_m_no, TTT_m_m_no)</w:t>
      </w:r>
    </w:p>
    <w:p w14:paraId="78D74DE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295DF2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TTE_m_m_no2 &lt;- m_d_TTE_mar_may$no2</w:t>
      </w:r>
    </w:p>
    <w:p w14:paraId="4CDD108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TTT_m_m_no2 &lt;- m_d_TTT_mar_may$no2</w:t>
      </w:r>
    </w:p>
    <w:p w14:paraId="1078340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summary(TTE_m_m_no2)</w:t>
      </w:r>
    </w:p>
    <w:p w14:paraId="24F7784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summary(TTT_m_m_no2)</w:t>
      </w:r>
    </w:p>
    <w:p w14:paraId="2F999CB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t.test(TTE_m_m_no2, TTT_m_m_no2)</w:t>
      </w:r>
    </w:p>
    <w:p w14:paraId="17CFDBE3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wilcox.test(TTE_m_m_no2, TTT_m_m_no2)</w:t>
      </w:r>
    </w:p>
    <w:p w14:paraId="339A408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5E7753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TTE_m_m_pm2.5 &lt;- m_d_TTE_mar_may$pm2.5</w:t>
      </w:r>
    </w:p>
    <w:p w14:paraId="7F67F0B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TTT_m_m_pm2.5 &lt;- m_d_TTT_mar_may$pm2.5</w:t>
      </w:r>
    </w:p>
    <w:p w14:paraId="21C6BBD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summary(TTE_m_m_pm2.5)</w:t>
      </w:r>
    </w:p>
    <w:p w14:paraId="23419553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summary(TTT_m_m_pm2.5)</w:t>
      </w:r>
    </w:p>
    <w:p w14:paraId="37147C5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t.test(TTE_m_m_pm2.5, TTT_m_m_pm2.5)</w:t>
      </w:r>
    </w:p>
    <w:p w14:paraId="6185145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wilcox.test(TTE_m_m_pm2.5, TTT_m_m_pm2.5)</w:t>
      </w:r>
    </w:p>
    <w:p w14:paraId="40318C2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CA6797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TTE_m_m_o3 &lt;- m_d_TTE_mar_may$o3</w:t>
      </w:r>
    </w:p>
    <w:p w14:paraId="1023662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TTT_m_m_o3 &lt;- m_d_TTT_mar_may$o3</w:t>
      </w:r>
    </w:p>
    <w:p w14:paraId="12896CC2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summary(TTE_m_m_o3)</w:t>
      </w:r>
    </w:p>
    <w:p w14:paraId="2196E77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summary(TTT_m_m_o3)</w:t>
      </w:r>
    </w:p>
    <w:p w14:paraId="2636AF0F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t.test(TTE_m_m_o3, TTT_m_m_o3)</w:t>
      </w:r>
    </w:p>
    <w:p w14:paraId="15BF677B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wilcox.test(TTE_m_m_o3, TTT_m_m_o3)</w:t>
      </w:r>
    </w:p>
    <w:p w14:paraId="648392F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10CFF2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TTE_m_m_ws &lt;- m_d_TTE_mar_may$ws</w:t>
      </w:r>
    </w:p>
    <w:p w14:paraId="08EFB145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TTT_m_m_ws &lt;- m_d_TTT_mar_may$ws</w:t>
      </w:r>
    </w:p>
    <w:p w14:paraId="58856A4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summary(TTE_m_m_ws)</w:t>
      </w:r>
    </w:p>
    <w:p w14:paraId="3FAB199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summary(TTT_m_m_ws)</w:t>
      </w:r>
    </w:p>
    <w:p w14:paraId="18FD086F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t.test(TTE_m_m_ws, TTT_m_m_ws)</w:t>
      </w:r>
    </w:p>
    <w:p w14:paraId="1EDB83E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wilcox.test(TTE_m_m_ws, TTT_m_m_ws)</w:t>
      </w:r>
    </w:p>
    <w:p w14:paraId="50511138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088613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TTE_m_m_wd &lt;- m_d_TTE_mar_may$wd</w:t>
      </w:r>
    </w:p>
    <w:p w14:paraId="40B6289B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TTT_m_m_wd &lt;- m_d_TTT_mar_may$wd</w:t>
      </w:r>
    </w:p>
    <w:p w14:paraId="15CD48D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summary(TTE_m_m_wd)</w:t>
      </w:r>
    </w:p>
    <w:p w14:paraId="0C2F45B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summary(TTT_m_m_wd)</w:t>
      </w:r>
    </w:p>
    <w:p w14:paraId="5EBEC2D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t.test(TTE_m_m_wd, TTT_m_m_wd)</w:t>
      </w:r>
    </w:p>
    <w:p w14:paraId="5D86AE6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wilcox.test(TTE_m_m_wd, TTT_m_m_wd)</w:t>
      </w:r>
    </w:p>
    <w:p w14:paraId="6AC0344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87712BB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TTE_m_m_temp &lt;- m_d_TTE_mar_may$temp</w:t>
      </w:r>
    </w:p>
    <w:p w14:paraId="5973F598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TTT_m_m_temp &lt;- m_d_TTT_mar_may$temp</w:t>
      </w:r>
    </w:p>
    <w:p w14:paraId="25E565A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summary(TTE_m_m_temp)</w:t>
      </w:r>
    </w:p>
    <w:p w14:paraId="70B66D6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summary(TTT_m_m_temp)</w:t>
      </w:r>
    </w:p>
    <w:p w14:paraId="37800002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t.test(TTE_m_m_temp, TTT_m_m_temp)</w:t>
      </w:r>
    </w:p>
    <w:p w14:paraId="0E9A7BF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wilcox.test(TTE_m_m_temp, TTT_m_m_temp)</w:t>
      </w:r>
    </w:p>
    <w:p w14:paraId="669860B7">
      <w:pPr>
        <w:pStyle w:val="11"/>
        <w:kinsoku/>
        <w:ind w:left="0"/>
        <w:jc w:val="left"/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</w:pPr>
    </w:p>
    <w:p w14:paraId="01327AE5">
      <w:pPr>
        <w:pStyle w:val="11"/>
        <w:kinsoku/>
        <w:ind w:left="0"/>
        <w:jc w:val="left"/>
        <w:rPr>
          <w:rFonts w:hint="default" w:asciiTheme="minorAscii" w:hAnsiTheme="minorBidi" w:eastAsiaTheme="minorEastAsia"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的代码，对2018年和2019年全年每天的污染数据和温度，风速风向进行了对比区别的t test 和wilcoxon test</w:t>
      </w:r>
    </w:p>
    <w:p w14:paraId="69D264E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 &lt;- subset(m_d, year == 2019)</w:t>
      </w:r>
    </w:p>
    <w:p w14:paraId="0212EFD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TTN_so2 &lt;- m_d_TTN$so2</w:t>
      </w:r>
    </w:p>
    <w:p w14:paraId="7265599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m_d_TTE &lt;- subset(m_d, year == 2018)</w:t>
      </w:r>
    </w:p>
    <w:p w14:paraId="49CACC68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TTE_so2 &lt;- m_d_TTE$so2</w:t>
      </w:r>
    </w:p>
    <w:p w14:paraId="6646D56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summary(TTN_so2)</w:t>
      </w:r>
    </w:p>
    <w:p w14:paraId="15401CA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summary(TTE_so2)</w:t>
      </w:r>
    </w:p>
    <w:p w14:paraId="131417F8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t.test(TTN_so2, TTE_so2)</w:t>
      </w:r>
    </w:p>
    <w:p w14:paraId="5C8C6D9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wilcox.test(TTN_so2, TTE_so2)</w:t>
      </w:r>
    </w:p>
    <w:p w14:paraId="64342813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8F64C1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TTN_no &lt;- m_d_TTN$no</w:t>
      </w:r>
    </w:p>
    <w:p w14:paraId="25A070C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TTE_no &lt;- m_d_TTE$no</w:t>
      </w:r>
    </w:p>
    <w:p w14:paraId="68916043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summary(TTN_no)</w:t>
      </w:r>
    </w:p>
    <w:p w14:paraId="4F71EAE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summary(TTE_no)</w:t>
      </w:r>
    </w:p>
    <w:p w14:paraId="1939BCC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t.test(TTN_no, TTE_no)</w:t>
      </w:r>
    </w:p>
    <w:p w14:paraId="3E94F15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wilcox.test(TTN_no, TTE_no)</w:t>
      </w:r>
    </w:p>
    <w:p w14:paraId="70E0981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7CEE03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TTN_no2 &lt;- m_d_TTN$no2</w:t>
      </w:r>
    </w:p>
    <w:p w14:paraId="1EC69BE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TTE_no2 &lt;- m_d_TTE$no2</w:t>
      </w:r>
    </w:p>
    <w:p w14:paraId="74360B42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summary(TTN_no2)</w:t>
      </w:r>
    </w:p>
    <w:p w14:paraId="3B15B2E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summary(TTE_no2)</w:t>
      </w:r>
    </w:p>
    <w:p w14:paraId="1F06876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t.test(TTN_no2, TTE_no2)</w:t>
      </w:r>
    </w:p>
    <w:p w14:paraId="4535E6E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wilcox.test(TTN_no2, TTE_no2)</w:t>
      </w:r>
    </w:p>
    <w:p w14:paraId="3D26CB3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D1041E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TTN_pm2.5 &lt;- m_d_TTN$pm2.5</w:t>
      </w:r>
    </w:p>
    <w:p w14:paraId="3DA39E7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TTE_pm2.5 &lt;- m_d_TTE$pm2.5</w:t>
      </w:r>
    </w:p>
    <w:p w14:paraId="6B5CCD6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summary(TTN_pm2.5)</w:t>
      </w:r>
    </w:p>
    <w:p w14:paraId="5F181F0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summary(TTE_pm2.5)</w:t>
      </w:r>
    </w:p>
    <w:p w14:paraId="3CE4F3C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t.test(TTN_pm2.5, TTE_pm2.5)</w:t>
      </w:r>
    </w:p>
    <w:p w14:paraId="46F10FE5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wilcox.test(TTN_pm2.5, TTE_pm2.5)</w:t>
      </w:r>
    </w:p>
    <w:p w14:paraId="4CC0B7B2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1C4E87B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TTN_o3 &lt;- m_d_TTN$o3</w:t>
      </w:r>
    </w:p>
    <w:p w14:paraId="1C0D7FB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TTE_o3 &lt;- m_d_TTE$o3</w:t>
      </w:r>
    </w:p>
    <w:p w14:paraId="5FEA2F17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summary(TTN_o3)</w:t>
      </w:r>
    </w:p>
    <w:p w14:paraId="78A603FF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summary(TTE_o3)</w:t>
      </w:r>
    </w:p>
    <w:p w14:paraId="4EB0B9A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t.test(TTN_o3, TTE_o3)</w:t>
      </w:r>
    </w:p>
    <w:p w14:paraId="35AFABD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wilcox.test(TTN_o3, TTE_o3)</w:t>
      </w:r>
    </w:p>
    <w:p w14:paraId="1924951B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E5FDA0C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TTN_ws &lt;- m_d_TTN$ws</w:t>
      </w:r>
    </w:p>
    <w:p w14:paraId="77EDF6B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TTE_ws &lt;- m_d_TTE$ws</w:t>
      </w:r>
    </w:p>
    <w:p w14:paraId="03DDF614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summary(TTN_ws)</w:t>
      </w:r>
    </w:p>
    <w:p w14:paraId="7B45064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summary(TTE_ws)</w:t>
      </w:r>
    </w:p>
    <w:p w14:paraId="013B504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t.test(TTN_ws, TTE_ws)</w:t>
      </w:r>
    </w:p>
    <w:p w14:paraId="573D6858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wilcox.test(TTN_ws, TTE_ws)</w:t>
      </w:r>
    </w:p>
    <w:p w14:paraId="2905C1E0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735453A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TTN_wd &lt;- m_d_TTN$wd</w:t>
      </w:r>
    </w:p>
    <w:p w14:paraId="7FDB751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TTE_wd &lt;- m_d_TTE$wd</w:t>
      </w:r>
    </w:p>
    <w:p w14:paraId="4B421E1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summary(TTN_wd)</w:t>
      </w:r>
    </w:p>
    <w:p w14:paraId="11770FBE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summary(TTE_wd)</w:t>
      </w:r>
    </w:p>
    <w:p w14:paraId="74ADA72D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t.test(TTN_wd, TTE_wd)</w:t>
      </w:r>
    </w:p>
    <w:p w14:paraId="72C68432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wilcox.test(TTN_wd, TTE_wd)</w:t>
      </w:r>
    </w:p>
    <w:p w14:paraId="2A7BC579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8ECE71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TTN_temp &lt;- m_d_TTN$temp</w:t>
      </w:r>
    </w:p>
    <w:p w14:paraId="6B227D31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TTE_temp &lt;- m_d_TTE$temp</w:t>
      </w:r>
    </w:p>
    <w:p w14:paraId="5637791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summary(TTN_temp)</w:t>
      </w:r>
    </w:p>
    <w:p w14:paraId="7A6EFE15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summary(TTE_temp)</w:t>
      </w:r>
    </w:p>
    <w:p w14:paraId="5FB58686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t.test(TTN_temp, TTE_temp)</w:t>
      </w:r>
    </w:p>
    <w:p w14:paraId="5BAEBD75">
      <w:pPr>
        <w:pStyle w:val="11"/>
        <w:kinsoku/>
        <w:ind w:left="0"/>
        <w:jc w:val="left"/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wilcox.test(TTN_temp, TTE_temp)</w:t>
      </w:r>
    </w:p>
    <w:p w14:paraId="30A8E22E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7128667">
      <w:pPr>
        <w:pStyle w:val="11"/>
        <w:kinsoku/>
        <w:ind w:left="0"/>
        <w:jc w:val="left"/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</w:pPr>
      <w:r>
        <w:rPr>
          <w:rFonts w:hint="eastAsia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/>
        </w:rPr>
        <w:t>以下是Rstudio 的代码，对2018年和2019年从3月23日到4,5 月份每天的污染数据和温度，风速风向进行了对比区别的t test 和wilcoxon test</w:t>
      </w:r>
    </w:p>
    <w:p w14:paraId="27BC6E5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A48240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m_d_TTN_mar_may &lt;- subset(m_d, year == 2019 &amp; ((month == 3 &amp; day &gt;= 23) | month == 4 | month == 5))</w:t>
      </w:r>
    </w:p>
    <w:p w14:paraId="74A5ED9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TTN_m_m_so2 &lt;- m_d_TTN_mar_may$so2</w:t>
      </w:r>
    </w:p>
    <w:p w14:paraId="2637E4C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m_d_TTE_mar_may &lt;- subset(m_d, year == 2018 &amp; ((month == 3 &amp; day &gt;= 23) | month == 4 | month == 5))</w:t>
      </w:r>
    </w:p>
    <w:p w14:paraId="027977E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TTE_m_m_so2 &lt;- m_d_TTE_mar_may$so2</w:t>
      </w:r>
    </w:p>
    <w:p w14:paraId="400C796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summary(TTN_m_m_so2)</w:t>
      </w:r>
    </w:p>
    <w:p w14:paraId="514BAC1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summary(TTE_m_m_so2)</w:t>
      </w:r>
    </w:p>
    <w:p w14:paraId="2486DCB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t.test(TTN_m_m_so2, TTE_m_m_so2)</w:t>
      </w:r>
    </w:p>
    <w:p w14:paraId="593D64E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wilcox.test(TTN_m_m_so2, TTE_m_m_so2)</w:t>
      </w:r>
    </w:p>
    <w:p w14:paraId="5083164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TTN_m_m_no &lt;- m_d_TTN_mar_may$no</w:t>
      </w:r>
    </w:p>
    <w:p w14:paraId="3A48DA4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TTE_m_m_no &lt;- m_d_TTE_mar_may$no</w:t>
      </w:r>
    </w:p>
    <w:p w14:paraId="6DA61F0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summary(TTN_m_m_no)</w:t>
      </w:r>
    </w:p>
    <w:p w14:paraId="3C236F1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summary(TTE_m_m_no)</w:t>
      </w:r>
    </w:p>
    <w:p w14:paraId="28989CB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t.test(TTN_m_m_no, TTE_m_m_no)</w:t>
      </w:r>
    </w:p>
    <w:p w14:paraId="7B3925C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wilcox.test(TTN_m_m_no, TTE_m_m_no)</w:t>
      </w:r>
    </w:p>
    <w:p w14:paraId="7AA1A30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E06FCE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TTN_m_m_no2 &lt;- m_d_TTN_mar_may$no2</w:t>
      </w:r>
    </w:p>
    <w:p w14:paraId="298F1AC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TTE_m_m_no2 &lt;- m_d_TTE_mar_may$no2</w:t>
      </w:r>
    </w:p>
    <w:p w14:paraId="450577A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summary(TTN_m_m_no2)</w:t>
      </w:r>
    </w:p>
    <w:p w14:paraId="6F807232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summary(TTE_m_m_no2)</w:t>
      </w:r>
    </w:p>
    <w:p w14:paraId="0A73F87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t.test(TTN_m_m_no2, TTE_m_m_no2)</w:t>
      </w:r>
    </w:p>
    <w:p w14:paraId="3988052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wilcox.test(TTN_m_m_no2, TTE_m_m_no2)</w:t>
      </w:r>
    </w:p>
    <w:p w14:paraId="213D5A7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B4CFE1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TTN_m_m_pm2.5 &lt;- m_d_TTN_mar_may$pm2.5</w:t>
      </w:r>
    </w:p>
    <w:p w14:paraId="1CE175C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TTE_m_m_pm2.5 &lt;- m_d_TTE_mar_may$pm2.5</w:t>
      </w:r>
    </w:p>
    <w:p w14:paraId="4BBCA95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summary(TTN_m_m_pm2.5)</w:t>
      </w:r>
    </w:p>
    <w:p w14:paraId="697BD6C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summary(TTE_m_m_pm2.5)</w:t>
      </w:r>
    </w:p>
    <w:p w14:paraId="65689C7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t.test(TTN_m_m_pm2.5, TTE_m_m_pm2.5)</w:t>
      </w:r>
    </w:p>
    <w:p w14:paraId="076F80F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wilcox.test(TTN_m_m_pm2.5, TTE_m_m_pm2.5)</w:t>
      </w:r>
    </w:p>
    <w:p w14:paraId="0CC14F1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262EC0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TTN_m_m_o3 &lt;- m_d_TTN_mar_may$o3</w:t>
      </w:r>
    </w:p>
    <w:p w14:paraId="33BB87E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TTE_m_m_o3 &lt;- m_d_TTE_mar_may$o3</w:t>
      </w:r>
    </w:p>
    <w:p w14:paraId="6394EBC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summary(TTN_m_m_o3)</w:t>
      </w:r>
    </w:p>
    <w:p w14:paraId="681CED4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summary(TTE_m_m_o3)</w:t>
      </w:r>
    </w:p>
    <w:p w14:paraId="56087A9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t.test(TTN_m_m_o3, TTE_m_m_o3)</w:t>
      </w:r>
    </w:p>
    <w:p w14:paraId="4C17D9C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wilcox.test(TTN_m_m_o3, TTE_m_m_o3)</w:t>
      </w:r>
    </w:p>
    <w:p w14:paraId="15F4AA3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787DF8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TTN_m_m_ws &lt;- m_d_TTN_mar_may$ws</w:t>
      </w:r>
    </w:p>
    <w:p w14:paraId="39F8A99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TTE_m_m_ws &lt;- m_d_TTE_mar_may$ws</w:t>
      </w:r>
    </w:p>
    <w:p w14:paraId="7605C4E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summary(TTN_m_m_ws)</w:t>
      </w:r>
    </w:p>
    <w:p w14:paraId="3DE7B1F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summary(TTE_m_m_ws)</w:t>
      </w:r>
    </w:p>
    <w:p w14:paraId="0AB096E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t.test(TTN_m_m_ws, TTE_m_m_ws)</w:t>
      </w:r>
    </w:p>
    <w:p w14:paraId="272213F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wilcox.test(TTN_m_m_ws, TTE_m_m_ws)</w:t>
      </w:r>
    </w:p>
    <w:p w14:paraId="03B921D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F36D88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TTN_m_m_wd &lt;- m_d_TTN_mar_may$wd</w:t>
      </w:r>
    </w:p>
    <w:p w14:paraId="4480DDA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TTE_m_m_wd &lt;- m_d_TTE_mar_may$wd</w:t>
      </w:r>
    </w:p>
    <w:p w14:paraId="773EFCC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summary(TTN_m_m_wd)</w:t>
      </w:r>
    </w:p>
    <w:p w14:paraId="1FE3659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summary(TTE_m_m_wd)</w:t>
      </w:r>
    </w:p>
    <w:p w14:paraId="1550E34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t.test(TTN_m_m_wd, TTE_m_m_wd)</w:t>
      </w:r>
    </w:p>
    <w:p w14:paraId="1A59D8B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wilcox.test(TTN_m_m_wd, TTE_m_m_wd)</w:t>
      </w:r>
    </w:p>
    <w:p w14:paraId="3270FC1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7D1FBF0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TTN_m_m_temp &lt;- m_d_TTN_mar_may$temp</w:t>
      </w:r>
    </w:p>
    <w:p w14:paraId="2FE580AB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TTE_m_m_temp &lt;- m_d_TTE_mar_may$temp</w:t>
      </w:r>
    </w:p>
    <w:p w14:paraId="1D7D410A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summary(TTN_m_m_temp)</w:t>
      </w:r>
    </w:p>
    <w:p w14:paraId="7683496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summary(TTE_m_m_temp)</w:t>
      </w:r>
    </w:p>
    <w:p w14:paraId="34B9B6B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t.test(TTN_m_m_temp, TTE_m_m_temp)</w:t>
      </w:r>
    </w:p>
    <w:p w14:paraId="03AD595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wilcox.test(TTN_m_m_temp, TTE_m_m_temp)</w:t>
      </w:r>
    </w:p>
    <w:p w14:paraId="470947E3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318528A">
      <w:pP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</w:pPr>
      <w: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  <w:t>以下代码对于2019年和2018年</w:t>
      </w:r>
      <w:bookmarkStart w:id="0" w:name="_GoBack"/>
      <w:bookmarkEnd w:id="0"/>
      <w:r>
        <w:rPr>
          <w:rFonts w:hint="eastAsia" w:cs="Times New Roman" w:asciiTheme="minorAscii" w:hAnsiTheme="minorBidi" w:eastAsiaTheme="minorEastAsia"/>
          <w:b/>
          <w:bCs/>
          <w:color w:val="0000FF"/>
          <w:kern w:val="24"/>
          <w:sz w:val="22"/>
          <w:szCs w:val="22"/>
          <w:lang w:val="en-US" w:eastAsia="zh-CN" w:bidi="ar-SA"/>
        </w:rPr>
        <w:t>全年的每天的数据做时间序列图(time serious plot)的代码，用于直观可视的对比两年中数据的变化</w:t>
      </w:r>
    </w:p>
    <w:p w14:paraId="6059A9DE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设置语言环境为英文</w:t>
      </w:r>
    </w:p>
    <w:p w14:paraId="614A5A19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Sys.setlocale("LC_TIME", "English")</w:t>
      </w:r>
    </w:p>
    <w:p w14:paraId="59DD4BE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DD5E38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library(ggplot2)</w:t>
      </w:r>
    </w:p>
    <w:p w14:paraId="77163A3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6911DF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创建日期列</w:t>
      </w:r>
    </w:p>
    <w:p w14:paraId="44374D87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m_d_TTN$date &lt;- as.Date(with(m_d_TTN, paste(year, month, day, sep="-")), "%Y-%m-%d")</w:t>
      </w:r>
    </w:p>
    <w:p w14:paraId="230513B1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m_d_TTE$date &lt;- as.Date(with(m_d_TTE, paste(year, month, day, sep="-")), "%Y-%m-%d")</w:t>
      </w:r>
    </w:p>
    <w:p w14:paraId="58CAF58C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D1E510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8E4BC2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合并数据</w:t>
      </w:r>
    </w:p>
    <w:p w14:paraId="3EA0F1F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data &lt;- rbind(</w:t>
      </w:r>
    </w:p>
    <w:p w14:paraId="053F12A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m_d_TTN$date, so2 = m_d_TTN$so2, year = 2019),</w:t>
      </w:r>
    </w:p>
    <w:p w14:paraId="38E033A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data.frame(date = m_d_TTE$date, so2 = m_d_TTE$so2, year = 2018)</w:t>
      </w:r>
    </w:p>
    <w:p w14:paraId="11CAE6F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6C60A4D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C0EA58F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# 绘制时间序列图</w:t>
      </w:r>
    </w:p>
    <w:p w14:paraId="66D6A5A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ggplot(data, aes(x = date, y = so2, color = factor(year))) +</w:t>
      </w:r>
    </w:p>
    <w:p w14:paraId="0D6CBDE5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geom_line() +</w:t>
      </w:r>
    </w:p>
    <w:p w14:paraId="20C18EBD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labs(title = "SO2 Levels: 2019 vs 2018", x = "Date", y = "SO2(μg/m^3)") +</w:t>
      </w:r>
    </w:p>
    <w:p w14:paraId="70125568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theme_minimal() +</w:t>
      </w:r>
    </w:p>
    <w:p w14:paraId="257FEDA4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scale_color_manual(values = c("2019" = "blue", "2018" = "red"), name = "Year") +</w:t>
      </w:r>
    </w:p>
    <w:p w14:paraId="645B9C86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scale_x_date(date_breaks = "1 month", date_labels = "%y %b", </w:t>
      </w:r>
    </w:p>
    <w:p w14:paraId="5A6C98E3">
      <w:pP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limits = as.Date(c("2018-01-01","2019-12-31")))</w:t>
      </w:r>
    </w:p>
    <w:p w14:paraId="28752B3D">
      <w:pPr>
        <w:rPr>
          <w:rFonts w:hint="default" w:cs="Times New Roman" w:asciiTheme="minorAscii" w:hAnsiTheme="minorBidi" w:eastAsiaTheme="minorEastAsia"/>
          <w:color w:val="000000" w:themeColor="text1"/>
          <w:kern w:val="24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zA2NDA5NTcwNGYyMGZjMjZlODA5NjE3OTE3OTEifQ=="/>
  </w:docVars>
  <w:rsids>
    <w:rsidRoot w:val="1AA24D9F"/>
    <w:rsid w:val="016A0506"/>
    <w:rsid w:val="01A12F56"/>
    <w:rsid w:val="07011CC2"/>
    <w:rsid w:val="07644792"/>
    <w:rsid w:val="08471E20"/>
    <w:rsid w:val="09284798"/>
    <w:rsid w:val="0961074F"/>
    <w:rsid w:val="0C79409D"/>
    <w:rsid w:val="0F152D0F"/>
    <w:rsid w:val="0F2B6FD9"/>
    <w:rsid w:val="13203715"/>
    <w:rsid w:val="14D16801"/>
    <w:rsid w:val="183C240D"/>
    <w:rsid w:val="1AA24D9F"/>
    <w:rsid w:val="21E63F7F"/>
    <w:rsid w:val="237815D0"/>
    <w:rsid w:val="28DA2E89"/>
    <w:rsid w:val="2A4254F9"/>
    <w:rsid w:val="2B1E480B"/>
    <w:rsid w:val="2D1F32F4"/>
    <w:rsid w:val="2F695CC8"/>
    <w:rsid w:val="323B4D81"/>
    <w:rsid w:val="32AA7426"/>
    <w:rsid w:val="34B70380"/>
    <w:rsid w:val="3AE174A3"/>
    <w:rsid w:val="43446334"/>
    <w:rsid w:val="44A84E71"/>
    <w:rsid w:val="45C602C2"/>
    <w:rsid w:val="477DCE1E"/>
    <w:rsid w:val="4A2D77E1"/>
    <w:rsid w:val="4A47599F"/>
    <w:rsid w:val="573E1E21"/>
    <w:rsid w:val="591B3714"/>
    <w:rsid w:val="5B487E91"/>
    <w:rsid w:val="5CF9550F"/>
    <w:rsid w:val="5EFEBDE8"/>
    <w:rsid w:val="6283706E"/>
    <w:rsid w:val="64760C38"/>
    <w:rsid w:val="662D4ADA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4B5E91"/>
    <w:rsid w:val="70DE2EF1"/>
    <w:rsid w:val="72640322"/>
    <w:rsid w:val="729E5688"/>
    <w:rsid w:val="7C5F4108"/>
    <w:rsid w:val="7D847800"/>
    <w:rsid w:val="7E8C3035"/>
    <w:rsid w:val="7E8D50D1"/>
    <w:rsid w:val="7F726102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3316</Words>
  <Characters>18809</Characters>
  <Lines>0</Lines>
  <Paragraphs>0</Paragraphs>
  <TotalTime>0</TotalTime>
  <ScaleCrop>false</ScaleCrop>
  <LinksUpToDate>false</LinksUpToDate>
  <CharactersWithSpaces>21247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20736</dc:creator>
  <cp:lastModifiedBy>小猴子</cp:lastModifiedBy>
  <dcterms:modified xsi:type="dcterms:W3CDTF">2024-12-03T15:17:38Z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E3142C81E1A5417296E8144B01F3DA8A_12</vt:lpwstr>
  </property>
</Properties>
</file>